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0518" w14:textId="5BE76BC1" w:rsidR="00E614DD" w:rsidRDefault="000B0836">
      <w:pPr>
        <w:pStyle w:val="NoSpacing"/>
      </w:pPr>
      <w:r>
        <w:t>Shelby Thomas</w:t>
      </w:r>
    </w:p>
    <w:p w14:paraId="60874581" w14:textId="5D02B766" w:rsidR="00E614DD" w:rsidRDefault="000B0836">
      <w:pPr>
        <w:pStyle w:val="NoSpacing"/>
      </w:pPr>
      <w:r>
        <w:t>February 3, 2025</w:t>
      </w:r>
    </w:p>
    <w:p w14:paraId="40825342" w14:textId="1F6138B2" w:rsidR="00E614DD" w:rsidRDefault="000B0836">
      <w:pPr>
        <w:pStyle w:val="Title"/>
      </w:pPr>
      <w:r>
        <w:t>Assignment 2</w:t>
      </w:r>
    </w:p>
    <w:p w14:paraId="695FB49B" w14:textId="17A07E72" w:rsidR="000B0836" w:rsidRDefault="000B0836" w:rsidP="000B0836">
      <w:pPr>
        <w:ind w:firstLine="0"/>
      </w:pPr>
      <w:r>
        <w:tab/>
      </w:r>
    </w:p>
    <w:p w14:paraId="1310AB50" w14:textId="697E3766" w:rsidR="00E36BC9" w:rsidRDefault="000B0836" w:rsidP="00070530">
      <w:pPr>
        <w:tabs>
          <w:tab w:val="left" w:pos="4980"/>
        </w:tabs>
        <w:ind w:firstLine="0"/>
      </w:pPr>
      <w:r>
        <w:t>Formula for Standard Deviation</w:t>
      </w:r>
      <w:r w:rsidR="00E36BC9">
        <w:t>(population)</w:t>
      </w:r>
      <w:r w:rsidR="00070530">
        <w:t xml:space="preserve">: </w:t>
      </w:r>
      <w:r w:rsidR="00070530">
        <w:rPr>
          <w:rStyle w:val="mord"/>
        </w:rPr>
        <w:t>σ</w:t>
      </w:r>
      <w:r w:rsidR="00070530">
        <w:rPr>
          <w:rStyle w:val="mord"/>
        </w:rPr>
        <w:t xml:space="preserve"> </w:t>
      </w:r>
      <w:r w:rsidR="00070530">
        <w:rPr>
          <w:rStyle w:val="mrel"/>
        </w:rPr>
        <w:t>=</w:t>
      </w:r>
      <w:r w:rsidR="00070530">
        <w:rPr>
          <w:rStyle w:val="mrel"/>
        </w:rPr>
        <w:t xml:space="preserve"> </w:t>
      </w:r>
      <w:r w:rsidR="00070530">
        <w:rPr>
          <w:rStyle w:val="mrel"/>
          <w:rFonts w:cstheme="minorHAnsi"/>
        </w:rPr>
        <w:t>√</w:t>
      </w:r>
      <m:oMath>
        <m:f>
          <m:fPr>
            <m:ctrlPr>
              <w:rPr>
                <w:rStyle w:val="vlist-s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p"/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vertAlign w:val="superscript"/>
              </w:rPr>
              <m:t>2</m:t>
            </m:r>
          </m:num>
          <m:den>
            <m:r>
              <w:rPr>
                <w:rStyle w:val="vlist-s"/>
                <w:rFonts w:ascii="Cambria Math" w:hAnsi="Cambria Math"/>
              </w:rPr>
              <m:t>N</m:t>
            </m:r>
          </m:den>
        </m:f>
      </m:oMath>
    </w:p>
    <w:p w14:paraId="6CFBAF86" w14:textId="60FF7B09" w:rsidR="000B0836" w:rsidRDefault="00E36BC9" w:rsidP="000B0836">
      <w:pPr>
        <w:ind w:firstLine="0"/>
      </w:pPr>
      <w:r>
        <w:t xml:space="preserve">Formula for Standard Deviation(sample): </w:t>
      </w:r>
      <w:r w:rsidR="00070530">
        <w:rPr>
          <w:rStyle w:val="mord"/>
        </w:rPr>
        <w:t>s</w:t>
      </w:r>
      <w:r w:rsidR="00070530">
        <w:rPr>
          <w:rStyle w:val="mrel"/>
        </w:rPr>
        <w:t>=</w:t>
      </w:r>
      <w:r w:rsidR="006579F7">
        <w:rPr>
          <w:rStyle w:val="mord"/>
        </w:rPr>
        <w:t xml:space="preserve"> </w:t>
      </w:r>
      <w:r w:rsidR="006579F7">
        <w:rPr>
          <w:rStyle w:val="mord"/>
          <w:rFonts w:cstheme="minorHAnsi"/>
        </w:rPr>
        <w:t>√</w:t>
      </w:r>
      <w:r>
        <w:t xml:space="preserve"> </w:t>
      </w:r>
      <m:oMath>
        <m:f>
          <m:fPr>
            <m:ctrlPr>
              <w:rPr>
                <w:rStyle w:val="vlist-s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p"/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xˉ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vertAlign w:val="superscript"/>
              </w:rPr>
              <m:t>2</m:t>
            </m:r>
          </m:num>
          <m:den>
            <m:r>
              <w:rPr>
                <w:rStyle w:val="vlist-s"/>
                <w:rFonts w:ascii="Cambria Math" w:hAnsi="Cambria Math"/>
              </w:rPr>
              <m:t>n-1</m:t>
            </m:r>
          </m:den>
        </m:f>
      </m:oMath>
    </w:p>
    <w:p w14:paraId="2CD11AD7" w14:textId="525C0942" w:rsidR="000B0836" w:rsidRDefault="000B0836" w:rsidP="000B0836">
      <w:pPr>
        <w:ind w:firstLine="0"/>
        <w:rPr>
          <w:rStyle w:val="mord"/>
        </w:rPr>
      </w:pPr>
      <w:r>
        <w:t>Formula for Variance</w:t>
      </w:r>
      <w:r w:rsidR="006579F7">
        <w:t>(population)</w:t>
      </w:r>
      <w:r>
        <w:t xml:space="preserve">: </w:t>
      </w:r>
      <w:r w:rsidR="006579F7">
        <w:rPr>
          <w:rStyle w:val="mord"/>
        </w:rPr>
        <w:t>σ</w:t>
      </w:r>
      <w:r w:rsidR="006579F7">
        <w:rPr>
          <w:rStyle w:val="mord"/>
          <w:vertAlign w:val="superscript"/>
        </w:rPr>
        <w:t>2</w:t>
      </w:r>
      <w:r w:rsidR="006579F7">
        <w:rPr>
          <w:rStyle w:val="mrel"/>
        </w:rPr>
        <w:t>=</w:t>
      </w:r>
      <w:r w:rsidR="006579F7">
        <w:rPr>
          <w:rStyle w:val="mord"/>
        </w:rPr>
        <w:t xml:space="preserve"> </w:t>
      </w:r>
      <m:oMath>
        <m:f>
          <m:fPr>
            <m:ctrlPr>
              <w:rPr>
                <w:rStyle w:val="vlist-s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p"/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vertAlign w:val="superscript"/>
              </w:rPr>
              <m:t>2</m:t>
            </m:r>
          </m:num>
          <m:den>
            <m:r>
              <w:rPr>
                <w:rStyle w:val="vlist-s"/>
                <w:rFonts w:ascii="Cambria Math" w:hAnsi="Cambria Math"/>
              </w:rPr>
              <m:t>N</m:t>
            </m:r>
          </m:den>
        </m:f>
      </m:oMath>
    </w:p>
    <w:p w14:paraId="1FA0AAEC" w14:textId="3841858C" w:rsidR="006579F7" w:rsidRDefault="006579F7" w:rsidP="000B0836">
      <w:pPr>
        <w:ind w:firstLine="0"/>
        <w:rPr>
          <w:rStyle w:val="vlist-s"/>
        </w:rPr>
      </w:pPr>
      <w:r>
        <w:t>Formula for Variance</w:t>
      </w:r>
      <w:r>
        <w:t>(sample): s</w:t>
      </w:r>
      <w:r>
        <w:rPr>
          <w:vertAlign w:val="superscript"/>
        </w:rPr>
        <w:t>2</w:t>
      </w:r>
      <w:r>
        <w:t>=</w:t>
      </w:r>
      <m:oMath>
        <m:f>
          <m:fPr>
            <m:ctrlPr>
              <w:rPr>
                <w:rStyle w:val="vlist-s"/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p"/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xˉ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vertAlign w:val="superscript"/>
              </w:rPr>
              <m:t>2</m:t>
            </m:r>
          </m:num>
          <m:den>
            <m:r>
              <w:rPr>
                <w:rStyle w:val="vlist-s"/>
                <w:rFonts w:ascii="Cambria Math" w:hAnsi="Cambria Math"/>
              </w:rPr>
              <m:t>n-1</m:t>
            </m:r>
          </m:den>
        </m:f>
      </m:oMath>
    </w:p>
    <w:p w14:paraId="5AC5CA9F" w14:textId="77777777" w:rsidR="00192D1D" w:rsidRDefault="00192D1D" w:rsidP="000B0836">
      <w:pPr>
        <w:ind w:firstLine="0"/>
        <w:rPr>
          <w:rStyle w:val="vlist-s"/>
        </w:rPr>
      </w:pPr>
    </w:p>
    <w:p w14:paraId="6D1BFB63" w14:textId="766F69CA" w:rsidR="00192D1D" w:rsidRPr="006579F7" w:rsidRDefault="00D07C62" w:rsidP="000B0836">
      <w:pPr>
        <w:ind w:firstLine="0"/>
      </w:pPr>
      <w:r>
        <w:rPr>
          <w:rStyle w:val="vlist-s"/>
        </w:rPr>
        <w:t>Standard Deviation is a statistic measuring the dispersion of a dataset relative to its mean and is calculated by taking the square root of the variance. Variance is a measure of dispersion or in simpler terms a measurement of the spread between numbers in a data set.</w:t>
      </w:r>
      <w:r w:rsidR="00835FF6">
        <w:rPr>
          <w:rStyle w:val="vlist-s"/>
        </w:rPr>
        <w:t xml:space="preserve"> </w:t>
      </w:r>
      <w:r w:rsidR="00835FF6">
        <w:t xml:space="preserve">There are different formulas </w:t>
      </w:r>
      <w:r w:rsidR="00835FF6" w:rsidRPr="00835FF6">
        <w:t xml:space="preserve">for </w:t>
      </w:r>
      <w:r w:rsidR="00835FF6" w:rsidRPr="00835FF6">
        <w:rPr>
          <w:rStyle w:val="Strong"/>
          <w:b w:val="0"/>
          <w:bCs w:val="0"/>
        </w:rPr>
        <w:t>population</w:t>
      </w:r>
      <w:r w:rsidR="00835FF6">
        <w:t xml:space="preserve"> and </w:t>
      </w:r>
      <w:r w:rsidR="00835FF6" w:rsidRPr="00835FF6">
        <w:rPr>
          <w:rStyle w:val="Strong"/>
          <w:b w:val="0"/>
          <w:bCs w:val="0"/>
        </w:rPr>
        <w:t>sample</w:t>
      </w:r>
      <w:r w:rsidR="00835FF6">
        <w:t xml:space="preserve"> because, in a sample, we're estimating the variance or standard deviation of a larger population</w:t>
      </w:r>
      <w:r w:rsidR="00835FF6">
        <w:t xml:space="preserve">, while in a population </w:t>
      </w:r>
      <w:r w:rsidR="00835FF6">
        <w:t>we use the total number of data points because we have complete data.</w:t>
      </w:r>
    </w:p>
    <w:sectPr w:rsidR="00192D1D" w:rsidRPr="006579F7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BC7DE" w14:textId="77777777" w:rsidR="00962AA6" w:rsidRDefault="00962AA6">
      <w:pPr>
        <w:spacing w:line="240" w:lineRule="auto"/>
      </w:pPr>
      <w:r>
        <w:separator/>
      </w:r>
    </w:p>
  </w:endnote>
  <w:endnote w:type="continuationSeparator" w:id="0">
    <w:p w14:paraId="358F6460" w14:textId="77777777" w:rsidR="00962AA6" w:rsidRDefault="0096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213F4" w14:textId="77777777" w:rsidR="00962AA6" w:rsidRDefault="00962AA6">
      <w:pPr>
        <w:spacing w:line="240" w:lineRule="auto"/>
      </w:pPr>
      <w:r>
        <w:separator/>
      </w:r>
    </w:p>
  </w:footnote>
  <w:footnote w:type="continuationSeparator" w:id="0">
    <w:p w14:paraId="22A8439A" w14:textId="77777777" w:rsidR="00962AA6" w:rsidRDefault="0096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FC2B7" w14:textId="77777777" w:rsidR="00E614DD" w:rsidRDefault="00000000">
    <w:pPr>
      <w:pStyle w:val="Header"/>
    </w:pPr>
    <w:sdt>
      <w:sdtPr>
        <w:alias w:val="Last Name:"/>
        <w:tag w:val="Last Name:"/>
        <w:id w:val="343136273"/>
        <w:placeholder>
          <w:docPart w:val="DefaultPlaceholder_2098659788"/>
        </w:placeholder>
        <w:temporary/>
        <w:showingPlcHdr/>
        <w15:appearance w15:val="hidden"/>
      </w:sdtPr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6290700">
    <w:abstractNumId w:val="9"/>
  </w:num>
  <w:num w:numId="2" w16cid:durableId="175270076">
    <w:abstractNumId w:val="7"/>
  </w:num>
  <w:num w:numId="3" w16cid:durableId="56049701">
    <w:abstractNumId w:val="6"/>
  </w:num>
  <w:num w:numId="4" w16cid:durableId="1502350015">
    <w:abstractNumId w:val="5"/>
  </w:num>
  <w:num w:numId="5" w16cid:durableId="1082412534">
    <w:abstractNumId w:val="4"/>
  </w:num>
  <w:num w:numId="6" w16cid:durableId="1750812620">
    <w:abstractNumId w:val="8"/>
  </w:num>
  <w:num w:numId="7" w16cid:durableId="729813418">
    <w:abstractNumId w:val="3"/>
  </w:num>
  <w:num w:numId="8" w16cid:durableId="543254617">
    <w:abstractNumId w:val="2"/>
  </w:num>
  <w:num w:numId="9" w16cid:durableId="971520702">
    <w:abstractNumId w:val="1"/>
  </w:num>
  <w:num w:numId="10" w16cid:durableId="781264241">
    <w:abstractNumId w:val="0"/>
  </w:num>
  <w:num w:numId="11" w16cid:durableId="1964648484">
    <w:abstractNumId w:val="12"/>
  </w:num>
  <w:num w:numId="12" w16cid:durableId="1726761512">
    <w:abstractNumId w:val="17"/>
  </w:num>
  <w:num w:numId="13" w16cid:durableId="649868518">
    <w:abstractNumId w:val="18"/>
  </w:num>
  <w:num w:numId="14" w16cid:durableId="263420626">
    <w:abstractNumId w:val="14"/>
  </w:num>
  <w:num w:numId="15" w16cid:durableId="1365133058">
    <w:abstractNumId w:val="20"/>
  </w:num>
  <w:num w:numId="16" w16cid:durableId="1902054233">
    <w:abstractNumId w:val="16"/>
  </w:num>
  <w:num w:numId="17" w16cid:durableId="331295548">
    <w:abstractNumId w:val="11"/>
  </w:num>
  <w:num w:numId="18" w16cid:durableId="1435134331">
    <w:abstractNumId w:val="10"/>
  </w:num>
  <w:num w:numId="19" w16cid:durableId="1187868649">
    <w:abstractNumId w:val="15"/>
  </w:num>
  <w:num w:numId="20" w16cid:durableId="947279979">
    <w:abstractNumId w:val="21"/>
  </w:num>
  <w:num w:numId="21" w16cid:durableId="558059395">
    <w:abstractNumId w:val="13"/>
  </w:num>
  <w:num w:numId="22" w16cid:durableId="2866193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6"/>
    <w:rsid w:val="00040CBB"/>
    <w:rsid w:val="00070530"/>
    <w:rsid w:val="000B0836"/>
    <w:rsid w:val="000B78C8"/>
    <w:rsid w:val="001463B2"/>
    <w:rsid w:val="00192D1D"/>
    <w:rsid w:val="001F62C0"/>
    <w:rsid w:val="00245E02"/>
    <w:rsid w:val="00353B66"/>
    <w:rsid w:val="00493D82"/>
    <w:rsid w:val="004A2675"/>
    <w:rsid w:val="004F7139"/>
    <w:rsid w:val="006579F7"/>
    <w:rsid w:val="00691EC1"/>
    <w:rsid w:val="007C53FB"/>
    <w:rsid w:val="00835FF6"/>
    <w:rsid w:val="008B7D18"/>
    <w:rsid w:val="008F1F97"/>
    <w:rsid w:val="008F4052"/>
    <w:rsid w:val="00962AA6"/>
    <w:rsid w:val="009D4EB3"/>
    <w:rsid w:val="00A95555"/>
    <w:rsid w:val="00B13D1B"/>
    <w:rsid w:val="00B818DF"/>
    <w:rsid w:val="00D07C62"/>
    <w:rsid w:val="00D52117"/>
    <w:rsid w:val="00DB0D39"/>
    <w:rsid w:val="00E14005"/>
    <w:rsid w:val="00E36BC9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339DB"/>
  <w15:chartTrackingRefBased/>
  <w15:docId w15:val="{98F9B73C-E434-4C98-BDB1-F96DA972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customStyle="1" w:styleId="mord">
    <w:name w:val="mord"/>
    <w:basedOn w:val="DefaultParagraphFont"/>
    <w:rsid w:val="00070530"/>
  </w:style>
  <w:style w:type="character" w:customStyle="1" w:styleId="mrel">
    <w:name w:val="mrel"/>
    <w:basedOn w:val="DefaultParagraphFont"/>
    <w:rsid w:val="00070530"/>
  </w:style>
  <w:style w:type="character" w:customStyle="1" w:styleId="mopen">
    <w:name w:val="mopen"/>
    <w:basedOn w:val="DefaultParagraphFont"/>
    <w:rsid w:val="00070530"/>
  </w:style>
  <w:style w:type="character" w:customStyle="1" w:styleId="mop">
    <w:name w:val="mop"/>
    <w:basedOn w:val="DefaultParagraphFont"/>
    <w:rsid w:val="00070530"/>
  </w:style>
  <w:style w:type="character" w:customStyle="1" w:styleId="vlist-s">
    <w:name w:val="vlist-s"/>
    <w:basedOn w:val="DefaultParagraphFont"/>
    <w:rsid w:val="00070530"/>
  </w:style>
  <w:style w:type="character" w:customStyle="1" w:styleId="mbin">
    <w:name w:val="mbin"/>
    <w:basedOn w:val="DefaultParagraphFont"/>
    <w:rsid w:val="00070530"/>
  </w:style>
  <w:style w:type="character" w:customStyle="1" w:styleId="mclose">
    <w:name w:val="mclose"/>
    <w:basedOn w:val="DefaultParagraphFont"/>
    <w:rsid w:val="00070530"/>
  </w:style>
  <w:style w:type="character" w:styleId="Strong">
    <w:name w:val="Strong"/>
    <w:basedOn w:val="DefaultParagraphFont"/>
    <w:uiPriority w:val="22"/>
    <w:qFormat/>
    <w:rsid w:val="00835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by%20Thoma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3ABD0-D02D-40EB-A581-436978B75980}"/>
      </w:docPartPr>
      <w:docPartBody>
        <w:p w:rsidR="00000000" w:rsidRDefault="00521757">
          <w:r w:rsidRPr="00E8641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57"/>
    <w:rsid w:val="00143763"/>
    <w:rsid w:val="00521757"/>
    <w:rsid w:val="00A9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1104785604AC9BC39C9670178B238">
    <w:name w:val="6831104785604AC9BC39C9670178B238"/>
  </w:style>
  <w:style w:type="paragraph" w:customStyle="1" w:styleId="F3DE24737A5F4FF4899CC29E9D572778">
    <w:name w:val="F3DE24737A5F4FF4899CC29E9D572778"/>
  </w:style>
  <w:style w:type="paragraph" w:customStyle="1" w:styleId="057C0F0FED3B42B58C57C081C846442C">
    <w:name w:val="057C0F0FED3B42B58C57C081C846442C"/>
  </w:style>
  <w:style w:type="paragraph" w:customStyle="1" w:styleId="03BFEBE27CF143BC95E04A15A7F4F2FB">
    <w:name w:val="03BFEBE27CF143BC95E04A15A7F4F2FB"/>
  </w:style>
  <w:style w:type="paragraph" w:customStyle="1" w:styleId="2265B3A8AE2946BF95A13BDF9E6A7147">
    <w:name w:val="2265B3A8AE2946BF95A13BDF9E6A7147"/>
  </w:style>
  <w:style w:type="paragraph" w:customStyle="1" w:styleId="BB5A07A8562D4B099D574401DB56BC0A">
    <w:name w:val="BB5A07A8562D4B099D574401DB56BC0A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40462D964C50427F87A6106C90F73228">
    <w:name w:val="40462D964C50427F87A6106C90F73228"/>
  </w:style>
  <w:style w:type="paragraph" w:customStyle="1" w:styleId="137DFE6BE4764D7A9F7E5A555C7F6EA7">
    <w:name w:val="137DFE6BE4764D7A9F7E5A555C7F6EA7"/>
  </w:style>
  <w:style w:type="paragraph" w:customStyle="1" w:styleId="EAD97B94FCAF47EEACC46F6905F4B201">
    <w:name w:val="EAD97B94FCAF47EEACC46F6905F4B201"/>
  </w:style>
  <w:style w:type="paragraph" w:customStyle="1" w:styleId="177A2D37AE8B4088AD9160EE09A659B4">
    <w:name w:val="177A2D37AE8B4088AD9160EE09A659B4"/>
  </w:style>
  <w:style w:type="paragraph" w:customStyle="1" w:styleId="BFBF55C82D7F46AF951023F0607F7365">
    <w:name w:val="BFBF55C82D7F46AF951023F0607F7365"/>
  </w:style>
  <w:style w:type="paragraph" w:customStyle="1" w:styleId="498C9440D2AE4CF5843FCF748C5385EC">
    <w:name w:val="498C9440D2AE4CF5843FCF748C5385EC"/>
  </w:style>
  <w:style w:type="paragraph" w:customStyle="1" w:styleId="D798CA245DB1499DA089EE7E8A0FF30C">
    <w:name w:val="D798CA245DB1499DA089EE7E8A0FF30C"/>
  </w:style>
  <w:style w:type="paragraph" w:customStyle="1" w:styleId="5A0429E5D68A40739B8D1725C483CF9B">
    <w:name w:val="5A0429E5D68A40739B8D1725C483CF9B"/>
  </w:style>
  <w:style w:type="paragraph" w:customStyle="1" w:styleId="1672A4B31F43433CB15570FAF7139C32">
    <w:name w:val="1672A4B31F43433CB15570FAF7139C32"/>
  </w:style>
  <w:style w:type="paragraph" w:customStyle="1" w:styleId="EC288D02457B4307A23C13B6B32D3CE4">
    <w:name w:val="EC288D02457B4307A23C13B6B32D3CE4"/>
  </w:style>
  <w:style w:type="paragraph" w:customStyle="1" w:styleId="60DD9081E9904FF0827F3695E9A2ED22">
    <w:name w:val="60DD9081E9904FF0827F3695E9A2ED22"/>
  </w:style>
  <w:style w:type="paragraph" w:customStyle="1" w:styleId="1B2AFE8FF994456E9A47ED0E9B03B8F8">
    <w:name w:val="1B2AFE8FF994456E9A47ED0E9B03B8F8"/>
  </w:style>
  <w:style w:type="paragraph" w:customStyle="1" w:styleId="A2B452A2579848B49700B3F5D46459CE">
    <w:name w:val="A2B452A2579848B49700B3F5D46459CE"/>
  </w:style>
  <w:style w:type="paragraph" w:customStyle="1" w:styleId="FBAE60588F64499585D251D391412F0D">
    <w:name w:val="FBAE60588F64499585D251D391412F0D"/>
  </w:style>
  <w:style w:type="paragraph" w:customStyle="1" w:styleId="DA0963F68B594205A0745E0E08839749">
    <w:name w:val="DA0963F68B594205A0745E0E08839749"/>
  </w:style>
  <w:style w:type="paragraph" w:customStyle="1" w:styleId="E953C7C750E643459E5E6EAFD8F0B2CD">
    <w:name w:val="E953C7C750E643459E5E6EAFD8F0B2CD"/>
  </w:style>
  <w:style w:type="paragraph" w:customStyle="1" w:styleId="E95935F8A93F40D0AE731BA4C45468F2">
    <w:name w:val="E95935F8A93F40D0AE731BA4C45468F2"/>
  </w:style>
  <w:style w:type="paragraph" w:customStyle="1" w:styleId="DFFAE117A36F4D62BA441756AF3BF704">
    <w:name w:val="DFFAE117A36F4D62BA441756AF3BF704"/>
  </w:style>
  <w:style w:type="paragraph" w:customStyle="1" w:styleId="C5352F33DB42448B9BB1EFF1747D05BD">
    <w:name w:val="C5352F33DB42448B9BB1EFF1747D05BD"/>
  </w:style>
  <w:style w:type="paragraph" w:customStyle="1" w:styleId="1A8747ECA413422D95D9133D2A646FD5">
    <w:name w:val="1A8747ECA413422D95D9133D2A646FD5"/>
  </w:style>
  <w:style w:type="paragraph" w:customStyle="1" w:styleId="02BCDA10E3FA4C1FB5DA1B54033661D6">
    <w:name w:val="02BCDA10E3FA4C1FB5DA1B54033661D6"/>
  </w:style>
  <w:style w:type="paragraph" w:customStyle="1" w:styleId="A41EE4DC87BE4DCEA7411E933554E201">
    <w:name w:val="A41EE4DC87BE4DCEA7411E933554E201"/>
  </w:style>
  <w:style w:type="paragraph" w:customStyle="1" w:styleId="602848EAA1DF4A3FA5E18244B3236715">
    <w:name w:val="602848EAA1DF4A3FA5E18244B3236715"/>
  </w:style>
  <w:style w:type="paragraph" w:customStyle="1" w:styleId="238D9AA1749A423689F79182D5FB3A42">
    <w:name w:val="238D9AA1749A423689F79182D5FB3A42"/>
  </w:style>
  <w:style w:type="paragraph" w:customStyle="1" w:styleId="9F99D85C70E340D395C79B7D3E4BC70A">
    <w:name w:val="9F99D85C70E340D395C79B7D3E4BC70A"/>
  </w:style>
  <w:style w:type="paragraph" w:customStyle="1" w:styleId="65424CC965B64E3B92B387767481CDE7">
    <w:name w:val="65424CC965B64E3B92B387767481CDE7"/>
  </w:style>
  <w:style w:type="paragraph" w:customStyle="1" w:styleId="36F113EDBE4940F6853B05317232DCE7">
    <w:name w:val="36F113EDBE4940F6853B05317232DCE7"/>
  </w:style>
  <w:style w:type="paragraph" w:customStyle="1" w:styleId="26D353B782484A2A8DD68F06CAE99889">
    <w:name w:val="26D353B782484A2A8DD68F06CAE99889"/>
  </w:style>
  <w:style w:type="paragraph" w:customStyle="1" w:styleId="ED6D1BCDAF7A4203AF8571F3F8066701">
    <w:name w:val="ED6D1BCDAF7A4203AF8571F3F8066701"/>
  </w:style>
  <w:style w:type="paragraph" w:customStyle="1" w:styleId="78A2FD18A60E4512805DFD6BA2869A54">
    <w:name w:val="78A2FD18A60E4512805DFD6BA2869A54"/>
  </w:style>
  <w:style w:type="paragraph" w:customStyle="1" w:styleId="73C9B61924094D92A584E2643D2299CD">
    <w:name w:val="73C9B61924094D92A584E2643D2299CD"/>
  </w:style>
  <w:style w:type="paragraph" w:customStyle="1" w:styleId="4AA286C1231949B6A2040AAC4CD43085">
    <w:name w:val="4AA286C1231949B6A2040AAC4CD43085"/>
  </w:style>
  <w:style w:type="paragraph" w:customStyle="1" w:styleId="88C1DA93505541EFB99DF3C4EF4CAA85">
    <w:name w:val="88C1DA93505541EFB99DF3C4EF4CAA85"/>
  </w:style>
  <w:style w:type="paragraph" w:customStyle="1" w:styleId="A1CA79D43B2043888F298044E85D4E06">
    <w:name w:val="A1CA79D43B2043888F298044E85D4E06"/>
  </w:style>
  <w:style w:type="character" w:styleId="PlaceholderText">
    <w:name w:val="Placeholder Text"/>
    <w:basedOn w:val="DefaultParagraphFont"/>
    <w:uiPriority w:val="99"/>
    <w:semiHidden/>
    <w:rsid w:val="0052175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8C04E-774B-43B8-BCF4-BD08C224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Thomas</dc:creator>
  <cp:keywords/>
  <dc:description/>
  <cp:lastModifiedBy>Shelby M. Thomas</cp:lastModifiedBy>
  <cp:revision>3</cp:revision>
  <dcterms:created xsi:type="dcterms:W3CDTF">2025-02-04T04:19:00Z</dcterms:created>
  <dcterms:modified xsi:type="dcterms:W3CDTF">2025-02-04T05:06:00Z</dcterms:modified>
  <cp:version/>
</cp:coreProperties>
</file>